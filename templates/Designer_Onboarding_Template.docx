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6EB3" w14:textId="77777777" w:rsidR="00EB2AE5" w:rsidRPr="00A738FF" w:rsidRDefault="00BA51EA">
      <w:pPr>
        <w:spacing w:line="259" w:lineRule="auto"/>
        <w:rPr>
          <w:b/>
          <w:bCs/>
          <w:color w:val="222222"/>
          <w:sz w:val="24"/>
          <w:szCs w:val="24"/>
        </w:rPr>
      </w:pPr>
      <w:r>
        <w:t>{{GREETING}}</w:t>
      </w:r>
      <w:r w:rsidR="006A0637" w:rsidRPr="00A738FF">
        <w:rPr>
          <w:b/>
          <w:bCs/>
          <w:color w:val="222222"/>
          <w:sz w:val="24"/>
          <w:szCs w:val="24"/>
        </w:rPr>
        <w:t>,</w:t>
      </w:r>
    </w:p>
    <w:p w14:paraId="167C7F0E" w14:textId="77777777" w:rsidR="00EB2AE5" w:rsidRDefault="00000000">
      <w:pPr>
        <w:shd w:val="clear" w:color="auto" w:fill="FFFFFF"/>
        <w:spacing w:line="249" w:lineRule="auto"/>
        <w:ind w:left="10"/>
        <w:rPr>
          <w:sz w:val="24"/>
          <w:szCs w:val="24"/>
        </w:rPr>
      </w:pPr>
      <w:r>
        <w:rPr>
          <w:color w:val="222222"/>
          <w:sz w:val="24"/>
          <w:szCs w:val="24"/>
        </w:rPr>
        <w:t>Welcome to the Art of Drawers team! We are excited you're joining us. We've started your onboarding process by setting you up in the following systems. </w:t>
      </w:r>
      <w:r>
        <w:rPr>
          <w:sz w:val="24"/>
          <w:szCs w:val="24"/>
        </w:rPr>
        <w:t xml:space="preserve"> </w:t>
      </w:r>
    </w:p>
    <w:p w14:paraId="4122EE23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74169B70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Gmail</w:t>
      </w:r>
    </w:p>
    <w:p w14:paraId="2256190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gmail.com</w:t>
        </w:r>
      </w:hyperlink>
    </w:p>
    <w:p w14:paraId="5C0A758F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Email</w:t>
      </w:r>
      <w:r w:rsidR="00040DB6">
        <w:rPr>
          <w:sz w:val="24"/>
          <w:szCs w:val="24"/>
        </w:rPr>
        <w:t>:</w:t>
      </w:r>
      <w:r w:rsidR="003759C0">
        <w:rPr>
          <w:sz w:val="24"/>
          <w:szCs w:val="24"/>
        </w:rPr>
        <w:t xml:space="preserve"> </w:t>
      </w:r>
      <w:r w:rsidR="00BA51EA">
        <w:t>{{GMAIL}}</w:t>
      </w:r>
    </w:p>
    <w:p w14:paraId="184CD741" w14:textId="77777777" w:rsidR="00E336BD" w:rsidRDefault="00E336BD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Password: 1429Lucile</w:t>
      </w:r>
    </w:p>
    <w:p w14:paraId="56EA8618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7E272A5F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Canvas</w:t>
      </w:r>
    </w:p>
    <w:p w14:paraId="3F916EAE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canvas.artofdrawers.com</w:t>
        </w:r>
      </w:hyperlink>
    </w:p>
    <w:p w14:paraId="494FDFE7" w14:textId="77777777" w:rsidR="00EB2AE5" w:rsidRPr="00004B0B" w:rsidRDefault="00000000">
      <w:pPr>
        <w:shd w:val="clear" w:color="auto" w:fill="FFFFFF"/>
        <w:spacing w:line="249" w:lineRule="auto"/>
        <w:rPr>
          <w:bCs/>
          <w:sz w:val="26"/>
          <w:szCs w:val="26"/>
        </w:rPr>
      </w:pPr>
      <w:r>
        <w:rPr>
          <w:b/>
          <w:sz w:val="24"/>
          <w:szCs w:val="24"/>
        </w:rPr>
        <w:t>Username</w:t>
      </w:r>
      <w:r w:rsidR="00004B0B">
        <w:rPr>
          <w:b/>
          <w:sz w:val="24"/>
          <w:szCs w:val="24"/>
        </w:rPr>
        <w:t xml:space="preserve">: </w:t>
      </w:r>
      <w:r w:rsidR="00BA51EA">
        <w:t>{{CANVAS_USERNAME}}</w:t>
      </w:r>
    </w:p>
    <w:p w14:paraId="184D80D4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b/>
          <w:sz w:val="24"/>
          <w:szCs w:val="24"/>
        </w:rPr>
        <w:t>Password:</w:t>
      </w:r>
      <w:r>
        <w:rPr>
          <w:sz w:val="24"/>
          <w:szCs w:val="24"/>
        </w:rPr>
        <w:t xml:space="preserve"> </w:t>
      </w:r>
      <w:r w:rsidR="00E336BD">
        <w:rPr>
          <w:sz w:val="24"/>
          <w:szCs w:val="24"/>
        </w:rPr>
        <w:t>AOD</w:t>
      </w:r>
    </w:p>
    <w:p w14:paraId="70540BAC" w14:textId="77777777" w:rsidR="00EB2AE5" w:rsidRPr="00A738FF" w:rsidRDefault="00000000">
      <w:pPr>
        <w:shd w:val="clear" w:color="auto" w:fill="FFFFFF"/>
        <w:spacing w:line="249" w:lineRule="auto"/>
        <w:rPr>
          <w:color w:val="EE0000"/>
          <w:sz w:val="24"/>
          <w:szCs w:val="24"/>
        </w:rPr>
      </w:pPr>
      <w:r w:rsidRPr="00A738FF">
        <w:rPr>
          <w:color w:val="EE0000"/>
          <w:sz w:val="24"/>
          <w:szCs w:val="24"/>
        </w:rPr>
        <w:t>Use letters and numbers ONLY when setting your unique Canvas password. The</w:t>
      </w:r>
    </w:p>
    <w:p w14:paraId="6350AA56" w14:textId="77777777" w:rsidR="00EB2AE5" w:rsidRPr="00A738FF" w:rsidRDefault="00000000">
      <w:pPr>
        <w:shd w:val="clear" w:color="auto" w:fill="FFFFFF"/>
        <w:spacing w:line="249" w:lineRule="auto"/>
        <w:rPr>
          <w:color w:val="EE0000"/>
          <w:sz w:val="24"/>
          <w:szCs w:val="24"/>
        </w:rPr>
      </w:pPr>
      <w:r w:rsidRPr="00A738FF">
        <w:rPr>
          <w:color w:val="EE0000"/>
          <w:sz w:val="24"/>
          <w:szCs w:val="24"/>
        </w:rPr>
        <w:t>account will have to be reset if symbols are used.</w:t>
      </w:r>
    </w:p>
    <w:p w14:paraId="28A391D1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261DB9F9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Canvas Training Tab and Help Page</w:t>
      </w:r>
    </w:p>
    <w:p w14:paraId="5D743E07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https://canvas.artofdrawers.com/scripts/lms/</w:t>
        </w:r>
      </w:hyperlink>
    </w:p>
    <w:p w14:paraId="4F7C71B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https://canvas.artofdrawers.com/help/</w:t>
        </w:r>
      </w:hyperlink>
    </w:p>
    <w:p w14:paraId="7422D417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All training information provided during Designer Training is available under the “Training” tab on Canvas. </w:t>
      </w:r>
    </w:p>
    <w:p w14:paraId="772F5E0E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>Canvas and Palette guides can be found on the “Help” page, accessible in the top right corner of Canvas at any time.</w:t>
      </w:r>
    </w:p>
    <w:p w14:paraId="6F3827E8" w14:textId="77777777" w:rsidR="00EB2AE5" w:rsidRDefault="00EB2AE5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585FF3FA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Slack</w:t>
      </w:r>
    </w:p>
    <w:p w14:paraId="741FB208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Invitation to the Art of Drawers Markets workspace </w:t>
      </w:r>
      <w:r w:rsidR="00022DE2">
        <w:rPr>
          <w:sz w:val="24"/>
          <w:szCs w:val="24"/>
        </w:rPr>
        <w:t>can be</w:t>
      </w:r>
      <w:r>
        <w:rPr>
          <w:sz w:val="24"/>
          <w:szCs w:val="24"/>
        </w:rPr>
        <w:t xml:space="preserve"> found in your Art of Drawers inbox. Accept the invitation to access our primary and preferred form of communication. </w:t>
      </w:r>
    </w:p>
    <w:p w14:paraId="7EFDD28A" w14:textId="77777777" w:rsidR="006A0637" w:rsidRPr="000401CC" w:rsidRDefault="000401CC">
      <w:pPr>
        <w:shd w:val="clear" w:color="auto" w:fill="FFFFFF"/>
        <w:spacing w:line="249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Please join “</w:t>
      </w:r>
      <w:r w:rsidR="008C74D0">
        <w:rPr>
          <w:i/>
          <w:sz w:val="24"/>
          <w:szCs w:val="24"/>
        </w:rPr>
        <w:t>AOD</w:t>
      </w:r>
      <w:r>
        <w:rPr>
          <w:i/>
          <w:sz w:val="24"/>
          <w:szCs w:val="24"/>
        </w:rPr>
        <w:t xml:space="preserve"> Markets” </w:t>
      </w:r>
      <w:r>
        <w:rPr>
          <w:b/>
          <w:bCs/>
          <w:i/>
          <w:sz w:val="24"/>
          <w:szCs w:val="24"/>
        </w:rPr>
        <w:t>not</w:t>
      </w:r>
      <w:r>
        <w:rPr>
          <w:i/>
          <w:sz w:val="24"/>
          <w:szCs w:val="24"/>
        </w:rPr>
        <w:t xml:space="preserve"> “Art of Drawers”</w:t>
      </w:r>
      <w:r w:rsidR="00517771">
        <w:rPr>
          <w:i/>
          <w:sz w:val="24"/>
          <w:szCs w:val="24"/>
        </w:rPr>
        <w:t>.</w:t>
      </w:r>
    </w:p>
    <w:p w14:paraId="6A82FF14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</w:p>
    <w:p w14:paraId="3E80815A" w14:textId="77777777" w:rsidR="00EB2AE5" w:rsidRDefault="00000000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Art of Drawers Photo Google Drive</w:t>
      </w:r>
    </w:p>
    <w:p w14:paraId="62EF206D" w14:textId="77777777" w:rsidR="00EB2AE5" w:rsidRDefault="00EB2AE5">
      <w:pPr>
        <w:shd w:val="clear" w:color="auto" w:fill="FFFFFF"/>
        <w:spacing w:line="249" w:lineRule="auto"/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https://drive.google.com/drive/u/0/folders/0ADy5QUfzvNf5Uk9PVA</w:t>
        </w:r>
      </w:hyperlink>
    </w:p>
    <w:p w14:paraId="0ABBE16C" w14:textId="77777777" w:rsidR="00EB2AE5" w:rsidRDefault="00000000">
      <w:pPr>
        <w:shd w:val="clear" w:color="auto" w:fill="FFFFFF"/>
        <w:spacing w:line="249" w:lineRule="auto"/>
        <w:rPr>
          <w:sz w:val="24"/>
          <w:szCs w:val="24"/>
        </w:rPr>
      </w:pPr>
      <w:r>
        <w:rPr>
          <w:sz w:val="24"/>
          <w:szCs w:val="24"/>
        </w:rPr>
        <w:t xml:space="preserve">Access is allowed </w:t>
      </w:r>
      <w:r>
        <w:rPr>
          <w:b/>
          <w:sz w:val="24"/>
          <w:szCs w:val="24"/>
        </w:rPr>
        <w:t xml:space="preserve">only </w:t>
      </w:r>
      <w:r>
        <w:rPr>
          <w:sz w:val="24"/>
          <w:szCs w:val="24"/>
        </w:rPr>
        <w:t>to your Art of Drawers email account. Access will not be granted to personal email accounts.</w:t>
      </w:r>
    </w:p>
    <w:p w14:paraId="64C3AE52" w14:textId="77777777" w:rsidR="00EB2AE5" w:rsidRDefault="00EB2AE5">
      <w:pPr>
        <w:shd w:val="clear" w:color="auto" w:fill="FFFFFF"/>
        <w:spacing w:line="249" w:lineRule="auto"/>
        <w:ind w:left="10"/>
        <w:rPr>
          <w:sz w:val="24"/>
          <w:szCs w:val="24"/>
        </w:rPr>
      </w:pPr>
    </w:p>
    <w:p w14:paraId="42036192" w14:textId="77777777" w:rsidR="00EB2AE5" w:rsidRDefault="00EB2AE5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16C2F974" w14:textId="77777777" w:rsidR="000401CC" w:rsidRPr="00517771" w:rsidRDefault="00517771">
      <w:pPr>
        <w:shd w:val="clear" w:color="auto" w:fill="FFFFFF"/>
        <w:spacing w:line="249" w:lineRule="auto"/>
        <w:rPr>
          <w:b/>
          <w:sz w:val="24"/>
          <w:szCs w:val="24"/>
        </w:rPr>
      </w:pPr>
      <w:r w:rsidRPr="00517771">
        <w:rPr>
          <w:b/>
          <w:sz w:val="24"/>
          <w:szCs w:val="24"/>
        </w:rPr>
        <w:t>Weekly Designer Call</w:t>
      </w:r>
    </w:p>
    <w:p w14:paraId="50E8A1B2" w14:textId="77777777" w:rsidR="000401CC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An invitation to Art of Drawers’ weekly Designer training call can be found in your Art of Drawers inbox. Join us for both sales and product training, taking a deeper dive into successful sales tactics and detailed product information. Past recordings can be found under the Canvas Training Tab</w:t>
      </w:r>
    </w:p>
    <w:p w14:paraId="078FF93E" w14:textId="77777777" w:rsidR="00517771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</w:p>
    <w:p w14:paraId="39596F41" w14:textId="77777777" w:rsidR="00517771" w:rsidRDefault="00517771">
      <w:pPr>
        <w:shd w:val="clear" w:color="auto" w:fill="FFFFFF"/>
        <w:spacing w:line="249" w:lineRule="auto"/>
        <w:rPr>
          <w:bCs/>
          <w:sz w:val="24"/>
          <w:szCs w:val="24"/>
        </w:rPr>
      </w:pPr>
    </w:p>
    <w:p w14:paraId="370DDF24" w14:textId="77777777" w:rsidR="00517771" w:rsidRDefault="00517771" w:rsidP="00517771">
      <w:pPr>
        <w:shd w:val="clear" w:color="auto" w:fill="FFFFFF"/>
        <w:spacing w:line="249" w:lineRule="auto"/>
        <w:rPr>
          <w:b/>
          <w:sz w:val="24"/>
          <w:szCs w:val="24"/>
        </w:rPr>
      </w:pPr>
    </w:p>
    <w:p w14:paraId="2A362958" w14:textId="77777777" w:rsidR="000401CC" w:rsidRPr="00FD3979" w:rsidRDefault="00517771" w:rsidP="00FD3979">
      <w:pPr>
        <w:shd w:val="clear" w:color="auto" w:fill="FFFFFF"/>
        <w:spacing w:line="24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</w:t>
      </w:r>
      <w:hyperlink r:id="rId11" w:history="1">
        <w:r w:rsidRPr="00154C33">
          <w:rPr>
            <w:rStyle w:val="Hyperlink"/>
            <w:b/>
            <w:sz w:val="24"/>
            <w:szCs w:val="24"/>
          </w:rPr>
          <w:t>onboarding@artofdrawers.com</w:t>
        </w:r>
      </w:hyperlink>
      <w:r>
        <w:rPr>
          <w:b/>
          <w:sz w:val="24"/>
          <w:szCs w:val="24"/>
        </w:rPr>
        <w:t xml:space="preserve"> for password reset assistance.</w:t>
      </w:r>
    </w:p>
    <w:sectPr w:rsidR="000401CC" w:rsidRPr="00FD39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E7B8E" w14:textId="77777777" w:rsidR="00926038" w:rsidRDefault="00926038">
      <w:pPr>
        <w:spacing w:line="240" w:lineRule="auto"/>
      </w:pPr>
      <w:r>
        <w:separator/>
      </w:r>
    </w:p>
  </w:endnote>
  <w:endnote w:type="continuationSeparator" w:id="0">
    <w:p w14:paraId="7F8A223F" w14:textId="77777777" w:rsidR="00926038" w:rsidRDefault="00926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6D41A" w14:textId="77777777" w:rsidR="00FD3979" w:rsidRDefault="00FD3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15D11" w14:textId="77777777" w:rsidR="00EB2AE5" w:rsidRDefault="00FD3979">
    <w:r>
      <w:rPr>
        <w:noProof/>
      </w:rPr>
      <w:drawing>
        <wp:anchor distT="0" distB="0" distL="114300" distR="114300" simplePos="0" relativeHeight="251659264" behindDoc="0" locked="0" layoutInCell="1" allowOverlap="1" wp14:anchorId="7BCFED83" wp14:editId="72D7C62E">
          <wp:simplePos x="0" y="0"/>
          <wp:positionH relativeFrom="margin">
            <wp:posOffset>5519420</wp:posOffset>
          </wp:positionH>
          <wp:positionV relativeFrom="margin">
            <wp:posOffset>8335101</wp:posOffset>
          </wp:positionV>
          <wp:extent cx="424180" cy="255270"/>
          <wp:effectExtent l="0" t="0" r="0" b="0"/>
          <wp:wrapSquare wrapText="bothSides"/>
          <wp:docPr id="279249146" name="Picture 1" descr="A black letter with a swirly desig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9249146" name="Picture 1" descr="A black letter with a swirly desig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4180" cy="255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</w:instrText>
    </w:r>
    <w:r>
      <w:fldChar w:fldCharType="separate"/>
    </w:r>
    <w:r w:rsidR="006A0637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  <w:t>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EE4A" w14:textId="77777777" w:rsidR="00EB2AE5" w:rsidRDefault="00000000">
    <w:r>
      <w:fldChar w:fldCharType="begin"/>
    </w:r>
    <w:r>
      <w:instrText>PAGE</w:instrText>
    </w:r>
    <w:r>
      <w:fldChar w:fldCharType="separate"/>
    </w:r>
    <w:r>
      <w:fldChar w:fldCharType="end"/>
    </w:r>
    <w:r>
      <w:tab/>
    </w:r>
    <w:r>
      <w:tab/>
    </w:r>
    <w:r>
      <w:tab/>
    </w:r>
    <w:r>
      <w:tab/>
      <w:t>Proprietary and Confidential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5ADABBD6" wp14:editId="1464D497">
          <wp:simplePos x="0" y="0"/>
          <wp:positionH relativeFrom="column">
            <wp:posOffset>5943600</wp:posOffset>
          </wp:positionH>
          <wp:positionV relativeFrom="paragraph">
            <wp:posOffset>-38099</wp:posOffset>
          </wp:positionV>
          <wp:extent cx="400050" cy="240888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240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FD71A" w14:textId="77777777" w:rsidR="00926038" w:rsidRDefault="00926038">
      <w:pPr>
        <w:spacing w:line="240" w:lineRule="auto"/>
      </w:pPr>
      <w:r>
        <w:separator/>
      </w:r>
    </w:p>
  </w:footnote>
  <w:footnote w:type="continuationSeparator" w:id="0">
    <w:p w14:paraId="3BCE78BC" w14:textId="77777777" w:rsidR="00926038" w:rsidRDefault="009260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41F22" w14:textId="77777777" w:rsidR="00FD3979" w:rsidRDefault="00FD3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9A7AF" w14:textId="77777777" w:rsidR="00EB2AE5" w:rsidRDefault="00000000">
    <w:r>
      <w:rPr>
        <w:noProof/>
      </w:rPr>
      <w:drawing>
        <wp:inline distT="114300" distB="114300" distL="114300" distR="114300" wp14:anchorId="3CF2824E" wp14:editId="3E7DD137">
          <wp:extent cx="2566988" cy="55535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988" cy="5553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AAE05" w14:textId="77777777" w:rsidR="00FD3979" w:rsidRDefault="00FD39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19"/>
    <w:rsid w:val="00004B0B"/>
    <w:rsid w:val="00022DE2"/>
    <w:rsid w:val="000401CC"/>
    <w:rsid w:val="00040DB6"/>
    <w:rsid w:val="00055812"/>
    <w:rsid w:val="00115F46"/>
    <w:rsid w:val="0017191D"/>
    <w:rsid w:val="001A183E"/>
    <w:rsid w:val="001A6619"/>
    <w:rsid w:val="001F0877"/>
    <w:rsid w:val="00204BD0"/>
    <w:rsid w:val="002968C4"/>
    <w:rsid w:val="002B05B3"/>
    <w:rsid w:val="002D364E"/>
    <w:rsid w:val="00347645"/>
    <w:rsid w:val="003759C0"/>
    <w:rsid w:val="004644BF"/>
    <w:rsid w:val="004D5C30"/>
    <w:rsid w:val="005031AB"/>
    <w:rsid w:val="00517771"/>
    <w:rsid w:val="00557028"/>
    <w:rsid w:val="00597B9F"/>
    <w:rsid w:val="005B78F2"/>
    <w:rsid w:val="005C4E90"/>
    <w:rsid w:val="00602F66"/>
    <w:rsid w:val="00633B89"/>
    <w:rsid w:val="00645393"/>
    <w:rsid w:val="006A0637"/>
    <w:rsid w:val="006A6245"/>
    <w:rsid w:val="006F755E"/>
    <w:rsid w:val="007871F7"/>
    <w:rsid w:val="007C64E8"/>
    <w:rsid w:val="00887A81"/>
    <w:rsid w:val="008C74D0"/>
    <w:rsid w:val="008F016A"/>
    <w:rsid w:val="00902669"/>
    <w:rsid w:val="00926038"/>
    <w:rsid w:val="00927143"/>
    <w:rsid w:val="009C407A"/>
    <w:rsid w:val="009D5CEE"/>
    <w:rsid w:val="00A33C0F"/>
    <w:rsid w:val="00A738FF"/>
    <w:rsid w:val="00AA3CDB"/>
    <w:rsid w:val="00BA51EA"/>
    <w:rsid w:val="00C0676B"/>
    <w:rsid w:val="00C25A46"/>
    <w:rsid w:val="00C8431D"/>
    <w:rsid w:val="00CF0720"/>
    <w:rsid w:val="00D91E63"/>
    <w:rsid w:val="00E336BD"/>
    <w:rsid w:val="00E8200D"/>
    <w:rsid w:val="00E90CA7"/>
    <w:rsid w:val="00E96BC0"/>
    <w:rsid w:val="00EB2AE5"/>
    <w:rsid w:val="00EE6F76"/>
    <w:rsid w:val="00EF584E"/>
    <w:rsid w:val="00F429AA"/>
    <w:rsid w:val="00FD3979"/>
    <w:rsid w:val="00FF488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159C"/>
  <w15:docId w15:val="{50B98E7E-E5DB-3447-BD75-218EE6BF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71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1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01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1CC"/>
  </w:style>
  <w:style w:type="paragraph" w:styleId="Footer">
    <w:name w:val="footer"/>
    <w:basedOn w:val="Normal"/>
    <w:link w:val="FooterChar"/>
    <w:uiPriority w:val="99"/>
    <w:unhideWhenUsed/>
    <w:rsid w:val="000401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artofdrawers.com/scripts/lm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anvas.artofdrawers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gmail.com" TargetMode="External"/><Relationship Id="rId11" Type="http://schemas.openxmlformats.org/officeDocument/2006/relationships/hyperlink" Target="mailto:onboarding@artofdrawers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drive/u/0/folders/0ADy5QUfzvNf5Uk9PV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anvas.artofdrawers.com/help/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ofdrawersllc/Documents/Onboarding/Designers/Designer%20Docs/Designer_Onboarding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Designer_Onboarding_Template.dotx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 of Drawers LLC</dc:creator>
  <cp:lastModifiedBy>MC6756</cp:lastModifiedBy>
  <cp:revision>1</cp:revision>
  <cp:lastPrinted>2025-10-06T21:24:00Z</cp:lastPrinted>
  <dcterms:created xsi:type="dcterms:W3CDTF">2025-10-22T14:28:00Z</dcterms:created>
  <dcterms:modified xsi:type="dcterms:W3CDTF">2025-10-22T14:28:00Z</dcterms:modified>
</cp:coreProperties>
</file>